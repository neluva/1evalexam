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44120C">
      <w:pPr>
        <w:rPr>
          <w:u w:val="single"/>
        </w:rPr>
      </w:pPr>
      <w:bookmarkStart w:id="0" w:name="_GoBack"/>
      <w:bookmarkEnd w:id="0"/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F07E3" w14:textId="77777777" w:rsidR="007D51ED" w:rsidRDefault="007D51ED" w:rsidP="00822617">
      <w:pPr>
        <w:spacing w:line="240" w:lineRule="auto"/>
      </w:pPr>
      <w:r>
        <w:separator/>
      </w:r>
    </w:p>
  </w:endnote>
  <w:endnote w:type="continuationSeparator" w:id="0">
    <w:p w14:paraId="224B086F" w14:textId="77777777" w:rsidR="007D51ED" w:rsidRDefault="007D51E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FA1E5" w14:textId="77777777" w:rsidR="007D51ED" w:rsidRDefault="007D51ED" w:rsidP="00822617">
      <w:pPr>
        <w:spacing w:line="240" w:lineRule="auto"/>
      </w:pPr>
      <w:r>
        <w:separator/>
      </w:r>
    </w:p>
  </w:footnote>
  <w:footnote w:type="continuationSeparator" w:id="0">
    <w:p w14:paraId="7E8E89FD" w14:textId="77777777" w:rsidR="007D51ED" w:rsidRDefault="007D51E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4120C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7D51ED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</Template>
  <TotalTime>62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NESTOR LUJAN VALIENTE</cp:lastModifiedBy>
  <cp:revision>49</cp:revision>
  <dcterms:created xsi:type="dcterms:W3CDTF">2020-11-11T05:51:00Z</dcterms:created>
  <dcterms:modified xsi:type="dcterms:W3CDTF">2020-11-18T14:40:00Z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